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DAB" w:rsidRDefault="003E333F" w:rsidP="00972FDB">
      <w:pPr>
        <w:pStyle w:val="Ttulo"/>
      </w:pPr>
      <w:r>
        <w:t>Configuración de Google API Calendar para .NET</w:t>
      </w:r>
    </w:p>
    <w:p w:rsidR="003E333F" w:rsidRDefault="003E333F" w:rsidP="003E333F">
      <w:pPr>
        <w:pStyle w:val="Prrafo"/>
      </w:pPr>
      <w:r>
        <w:t>Enlace principal de documentación:</w:t>
      </w:r>
    </w:p>
    <w:p w:rsidR="003E333F" w:rsidRDefault="003E333F" w:rsidP="003E333F">
      <w:pPr>
        <w:rPr>
          <w:sz w:val="24"/>
        </w:rPr>
      </w:pPr>
      <w:hyperlink r:id="rId8" w:anchor="prerequisites" w:history="1">
        <w:r>
          <w:rPr>
            <w:rStyle w:val="Hipervnculo"/>
          </w:rPr>
          <w:t>https://developers.goog</w:t>
        </w:r>
        <w:r>
          <w:rPr>
            <w:rStyle w:val="Hipervnculo"/>
          </w:rPr>
          <w:t>l</w:t>
        </w:r>
        <w:r>
          <w:rPr>
            <w:rStyle w:val="Hipervnculo"/>
          </w:rPr>
          <w:t>e.com/calendar/quickstart/dotnet#prerequisites</w:t>
        </w:r>
      </w:hyperlink>
    </w:p>
    <w:p w:rsidR="003E333F" w:rsidRDefault="003E333F" w:rsidP="003E333F">
      <w:pPr>
        <w:pStyle w:val="Ttulo2"/>
      </w:pPr>
      <w:r>
        <w:t>Creamos las credenciales en el siguiente paso:</w:t>
      </w:r>
    </w:p>
    <w:p w:rsidR="003E333F" w:rsidRDefault="003E333F" w:rsidP="003E333F">
      <w:r>
        <w:t>Estas credenciales son de un proyecto genérico:</w:t>
      </w:r>
    </w:p>
    <w:p w:rsidR="003E333F" w:rsidRDefault="003E333F" w:rsidP="003E333F">
      <w:pPr>
        <w:rPr>
          <w:sz w:val="24"/>
        </w:rPr>
      </w:pPr>
      <w:hyperlink r:id="rId9" w:history="1">
        <w:r w:rsidRPr="00E16DF4">
          <w:rPr>
            <w:rStyle w:val="Hipervnculo"/>
          </w:rPr>
          <w:t>https://developers.google.com/calendar/quickstart/dotnet#step_1_turn_on_the</w:t>
        </w:r>
      </w:hyperlink>
    </w:p>
    <w:p w:rsidR="003E333F" w:rsidRDefault="003E333F" w:rsidP="003E333F">
      <w:pPr>
        <w:pStyle w:val="Prrafo"/>
      </w:pPr>
      <w:r>
        <w:t xml:space="preserve">Tenemos que descargar un fichero llamado </w:t>
      </w:r>
      <w:proofErr w:type="spellStart"/>
      <w:proofErr w:type="gramStart"/>
      <w:r>
        <w:t>credenciales.json</w:t>
      </w:r>
      <w:proofErr w:type="spellEnd"/>
      <w:proofErr w:type="gramEnd"/>
      <w:r>
        <w:t>.</w:t>
      </w:r>
    </w:p>
    <w:p w:rsidR="003E333F" w:rsidRDefault="003E333F" w:rsidP="003E333F">
      <w:pPr>
        <w:pStyle w:val="Prrafo"/>
      </w:pPr>
      <w:r>
        <w:t xml:space="preserve">A mi me gusta crear un nuevo proyecto para poder ponerle el nombre que queramos y especificar las </w:t>
      </w:r>
      <w:proofErr w:type="spellStart"/>
      <w:r>
        <w:t>URL’s</w:t>
      </w:r>
      <w:proofErr w:type="spellEnd"/>
      <w:r>
        <w:t xml:space="preserve"> y demás.</w:t>
      </w:r>
    </w:p>
    <w:p w:rsidR="003E333F" w:rsidRDefault="003E333F" w:rsidP="003E333F">
      <w:pPr>
        <w:pStyle w:val="Prrafo"/>
      </w:pPr>
      <w:r>
        <w:t>Para ello habilitamos el Google Calendar API</w:t>
      </w:r>
    </w:p>
    <w:p w:rsidR="003E333F" w:rsidRDefault="009D7A70" w:rsidP="003E333F">
      <w:pPr>
        <w:pStyle w:val="Prrafo"/>
      </w:pPr>
      <w:r>
        <w:t xml:space="preserve">Creamos unas credenciales </w:t>
      </w:r>
    </w:p>
    <w:p w:rsidR="009D7A70" w:rsidRDefault="009D7A70" w:rsidP="003E333F">
      <w:pPr>
        <w:pStyle w:val="Prrafo"/>
      </w:pPr>
      <w:r w:rsidRPr="009D7A70">
        <w:drawing>
          <wp:inline distT="0" distB="0" distL="0" distR="0" wp14:anchorId="7D4A0C45" wp14:editId="54D9F721">
            <wp:extent cx="6120765" cy="4205605"/>
            <wp:effectExtent l="0" t="0" r="635" b="0"/>
            <wp:docPr id="2" name="Imagen 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70" w:rsidRDefault="009D7A70" w:rsidP="003E333F">
      <w:pPr>
        <w:pStyle w:val="Prrafo"/>
      </w:pPr>
      <w:r>
        <w:t>El tipo es otro</w:t>
      </w:r>
    </w:p>
    <w:p w:rsidR="009D7A70" w:rsidRDefault="009D7A70" w:rsidP="003E333F">
      <w:pPr>
        <w:pStyle w:val="Prrafo"/>
      </w:pPr>
      <w:r w:rsidRPr="009D7A70">
        <w:lastRenderedPageBreak/>
        <w:drawing>
          <wp:inline distT="0" distB="0" distL="0" distR="0" wp14:anchorId="0C3345D6" wp14:editId="236550CC">
            <wp:extent cx="6120765" cy="3556000"/>
            <wp:effectExtent l="0" t="0" r="635" b="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70" w:rsidRDefault="009D7A70" w:rsidP="003E333F">
      <w:pPr>
        <w:pStyle w:val="Prrafo"/>
      </w:pPr>
    </w:p>
    <w:p w:rsidR="009D7A70" w:rsidRDefault="009D7A70" w:rsidP="003E333F">
      <w:pPr>
        <w:pStyle w:val="Prrafo"/>
      </w:pPr>
      <w:r w:rsidRPr="009D7A70">
        <w:drawing>
          <wp:inline distT="0" distB="0" distL="0" distR="0" wp14:anchorId="5A9BB41E" wp14:editId="2F233F4C">
            <wp:extent cx="6120765" cy="4135120"/>
            <wp:effectExtent l="0" t="0" r="635" b="508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70" w:rsidRDefault="009D7A70" w:rsidP="003E333F">
      <w:pPr>
        <w:pStyle w:val="Prrafo"/>
      </w:pPr>
      <w:r w:rsidRPr="009D7A70">
        <w:lastRenderedPageBreak/>
        <w:drawing>
          <wp:inline distT="0" distB="0" distL="0" distR="0" wp14:anchorId="47D14C01" wp14:editId="5B028770">
            <wp:extent cx="6120765" cy="2603500"/>
            <wp:effectExtent l="0" t="0" r="635" b="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70" w:rsidRDefault="009D7A70" w:rsidP="003E333F">
      <w:pPr>
        <w:pStyle w:val="Prrafo"/>
      </w:pPr>
    </w:p>
    <w:p w:rsidR="009D7A70" w:rsidRDefault="009D7A70" w:rsidP="003E333F">
      <w:pPr>
        <w:pStyle w:val="Prrafo"/>
      </w:pPr>
    </w:p>
    <w:p w:rsidR="00EA2580" w:rsidRDefault="00EA2580" w:rsidP="003E333F">
      <w:pPr>
        <w:pStyle w:val="Prrafo"/>
      </w:pPr>
    </w:p>
    <w:p w:rsidR="00EA2580" w:rsidRDefault="00EA2580" w:rsidP="003E333F">
      <w:pPr>
        <w:pStyle w:val="Prrafo"/>
      </w:pPr>
      <w:r w:rsidRPr="00EA2580">
        <w:drawing>
          <wp:inline distT="0" distB="0" distL="0" distR="0" wp14:anchorId="50C5DAF4" wp14:editId="412CC9BF">
            <wp:extent cx="6120765" cy="3119120"/>
            <wp:effectExtent l="0" t="0" r="635" b="5080"/>
            <wp:docPr id="7" name="Imagen 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80" w:rsidRDefault="00EA2580" w:rsidP="003E333F">
      <w:pPr>
        <w:pStyle w:val="Prrafo"/>
      </w:pPr>
    </w:p>
    <w:p w:rsidR="00EA2580" w:rsidRDefault="00EA2580" w:rsidP="003E333F">
      <w:pPr>
        <w:pStyle w:val="Prrafo"/>
      </w:pPr>
      <w:r w:rsidRPr="00EA2580">
        <w:lastRenderedPageBreak/>
        <w:drawing>
          <wp:inline distT="0" distB="0" distL="0" distR="0" wp14:anchorId="2302A0F7" wp14:editId="3594ECC3">
            <wp:extent cx="6120765" cy="3863975"/>
            <wp:effectExtent l="0" t="0" r="635" b="0"/>
            <wp:docPr id="8" name="Imagen 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80" w:rsidRDefault="00EA2580" w:rsidP="003E333F">
      <w:pPr>
        <w:pStyle w:val="Prrafo"/>
      </w:pPr>
    </w:p>
    <w:p w:rsidR="00EA2580" w:rsidRPr="003E333F" w:rsidRDefault="00EA2580" w:rsidP="003E333F">
      <w:pPr>
        <w:pStyle w:val="Prrafo"/>
      </w:pPr>
      <w:bookmarkStart w:id="0" w:name="_GoBack"/>
      <w:bookmarkEnd w:id="0"/>
    </w:p>
    <w:sectPr w:rsidR="00EA2580" w:rsidRPr="003E333F" w:rsidSect="00972FDB">
      <w:headerReference w:type="default" r:id="rId16"/>
      <w:footerReference w:type="default" r:id="rId17"/>
      <w:footerReference w:type="first" r:id="rId18"/>
      <w:pgSz w:w="11907" w:h="16839" w:code="9"/>
      <w:pgMar w:top="1134" w:right="1134" w:bottom="1134" w:left="1134" w:header="680" w:footer="2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5534" w:rsidRDefault="00195534">
      <w:r>
        <w:separator/>
      </w:r>
    </w:p>
  </w:endnote>
  <w:endnote w:type="continuationSeparator" w:id="0">
    <w:p w:rsidR="00195534" w:rsidRDefault="001955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805335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BF01EA" w:rsidRDefault="00BF01EA">
            <w:pPr>
              <w:pStyle w:val="Piedepgina"/>
              <w:jc w:val="center"/>
            </w:pPr>
          </w:p>
          <w:tbl>
            <w:tblPr>
              <w:tblStyle w:val="Tablaconcuadrcula"/>
              <w:tblW w:w="9546" w:type="dxa"/>
              <w:tblBorders>
                <w:top w:val="single" w:sz="36" w:space="0" w:color="2E74B5" w:themeColor="accent1" w:themeShade="BF"/>
                <w:left w:val="single" w:sz="36" w:space="0" w:color="2E74B5" w:themeColor="accent1" w:themeShade="BF"/>
                <w:bottom w:val="single" w:sz="36" w:space="0" w:color="2E74B5" w:themeColor="accent1" w:themeShade="BF"/>
                <w:right w:val="single" w:sz="36" w:space="0" w:color="2E74B5" w:themeColor="accent1" w:themeShade="BF"/>
                <w:insideH w:val="none" w:sz="0" w:space="0" w:color="auto"/>
                <w:insideV w:val="none" w:sz="0" w:space="0" w:color="auto"/>
              </w:tblBorders>
              <w:shd w:val="clear" w:color="auto" w:fill="2E74B5" w:themeFill="accent1" w:themeFillShade="BF"/>
              <w:tblLook w:val="04A0" w:firstRow="1" w:lastRow="0" w:firstColumn="1" w:lastColumn="0" w:noHBand="0" w:noVBand="1"/>
            </w:tblPr>
            <w:tblGrid>
              <w:gridCol w:w="9005"/>
              <w:gridCol w:w="541"/>
            </w:tblGrid>
            <w:tr w:rsidR="00BF01EA" w:rsidRPr="00BF01EA" w:rsidTr="00BF01EA">
              <w:trPr>
                <w:trHeight w:val="170"/>
              </w:trPr>
              <w:tc>
                <w:tcPr>
                  <w:tcW w:w="0" w:type="auto"/>
                  <w:shd w:val="clear" w:color="auto" w:fill="2E74B5" w:themeFill="accent1" w:themeFillShade="BF"/>
                </w:tcPr>
                <w:p w:rsidR="00BF01EA" w:rsidRPr="00BF01EA" w:rsidRDefault="00BF01EA">
                  <w:pPr>
                    <w:pStyle w:val="Piedepgina"/>
                    <w:jc w:val="center"/>
                    <w:rPr>
                      <w:color w:val="F2F2F2" w:themeColor="background1" w:themeShade="F2"/>
                    </w:rPr>
                  </w:pPr>
                  <w:proofErr w:type="spellStart"/>
                  <w:r w:rsidRPr="00BF01EA">
                    <w:rPr>
                      <w:color w:val="F2F2F2" w:themeColor="background1" w:themeShade="F2"/>
                      <w:sz w:val="21"/>
                    </w:rPr>
                    <w:t>WebProgramacion</w:t>
                  </w:r>
                  <w:proofErr w:type="spellEnd"/>
                  <w:r w:rsidRPr="00BF01EA">
                    <w:rPr>
                      <w:color w:val="F2F2F2" w:themeColor="background1" w:themeShade="F2"/>
                      <w:sz w:val="21"/>
                    </w:rPr>
                    <w:t xml:space="preserve"> Consultoría Informática · </w:t>
                  </w:r>
                  <w:hyperlink r:id="rId1" w:history="1">
                    <w:r w:rsidRPr="00BF01EA">
                      <w:rPr>
                        <w:rStyle w:val="Hipervnculo"/>
                        <w:color w:val="F2F2F2" w:themeColor="background1" w:themeShade="F2"/>
                        <w:sz w:val="21"/>
                      </w:rPr>
                      <w:t>https://www.webprogramacion.com/</w:t>
                    </w:r>
                  </w:hyperlink>
                  <w:r w:rsidRPr="00BF01EA">
                    <w:rPr>
                      <w:color w:val="F2F2F2" w:themeColor="background1" w:themeShade="F2"/>
                      <w:sz w:val="21"/>
                    </w:rPr>
                    <w:t xml:space="preserve"> · 923 19 94 48</w:t>
                  </w:r>
                </w:p>
              </w:tc>
              <w:tc>
                <w:tcPr>
                  <w:tcW w:w="0" w:type="auto"/>
                  <w:shd w:val="clear" w:color="auto" w:fill="2E74B5" w:themeFill="accent1" w:themeFillShade="BF"/>
                </w:tcPr>
                <w:p w:rsidR="00BF01EA" w:rsidRPr="00BF01EA" w:rsidRDefault="00BF01EA" w:rsidP="00BF01EA">
                  <w:pPr>
                    <w:pStyle w:val="Piedepgina"/>
                    <w:jc w:val="right"/>
                    <w:rPr>
                      <w:color w:val="F2F2F2" w:themeColor="background1" w:themeShade="F2"/>
                    </w:rPr>
                  </w:pP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begin"/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 w:val="21"/>
                    </w:rPr>
                    <w:instrText>PAGE</w:instrText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separate"/>
                  </w:r>
                  <w:r w:rsidR="00D31DAB">
                    <w:rPr>
                      <w:b/>
                      <w:bCs/>
                      <w:noProof/>
                      <w:color w:val="F2F2F2" w:themeColor="background1" w:themeShade="F2"/>
                      <w:sz w:val="21"/>
                    </w:rPr>
                    <w:t>2</w:t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end"/>
                  </w:r>
                  <w:r w:rsidRPr="00BF01EA">
                    <w:rPr>
                      <w:color w:val="F2F2F2" w:themeColor="background1" w:themeShade="F2"/>
                      <w:sz w:val="21"/>
                    </w:rPr>
                    <w:t>/</w:t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begin"/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 w:val="21"/>
                    </w:rPr>
                    <w:instrText>NUMPAGES</w:instrText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separate"/>
                  </w:r>
                  <w:r w:rsidR="00D31DAB">
                    <w:rPr>
                      <w:b/>
                      <w:bCs/>
                      <w:noProof/>
                      <w:color w:val="F2F2F2" w:themeColor="background1" w:themeShade="F2"/>
                      <w:sz w:val="21"/>
                    </w:rPr>
                    <w:t>2</w:t>
                  </w:r>
                  <w:r w:rsidRPr="00BF01EA">
                    <w:rPr>
                      <w:b/>
                      <w:bCs/>
                      <w:color w:val="F2F2F2" w:themeColor="background1" w:themeShade="F2"/>
                      <w:szCs w:val="24"/>
                    </w:rPr>
                    <w:fldChar w:fldCharType="end"/>
                  </w:r>
                </w:p>
              </w:tc>
            </w:tr>
          </w:tbl>
          <w:p w:rsidR="00493037" w:rsidRDefault="00195534" w:rsidP="00BF01EA">
            <w:pPr>
              <w:pStyle w:val="Piedepgina"/>
            </w:pP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9546" w:type="dxa"/>
      <w:tblBorders>
        <w:top w:val="single" w:sz="36" w:space="0" w:color="2E74B5" w:themeColor="accent1" w:themeShade="BF"/>
        <w:left w:val="single" w:sz="36" w:space="0" w:color="2E74B5" w:themeColor="accent1" w:themeShade="BF"/>
        <w:bottom w:val="single" w:sz="36" w:space="0" w:color="2E74B5" w:themeColor="accent1" w:themeShade="BF"/>
        <w:right w:val="single" w:sz="36" w:space="0" w:color="2E74B5" w:themeColor="accent1" w:themeShade="BF"/>
        <w:insideH w:val="none" w:sz="0" w:space="0" w:color="auto"/>
        <w:insideV w:val="none" w:sz="0" w:space="0" w:color="auto"/>
      </w:tblBorders>
      <w:shd w:val="clear" w:color="auto" w:fill="2E74B5" w:themeFill="accent1" w:themeFillShade="BF"/>
      <w:tblLook w:val="04A0" w:firstRow="1" w:lastRow="0" w:firstColumn="1" w:lastColumn="0" w:noHBand="0" w:noVBand="1"/>
    </w:tblPr>
    <w:tblGrid>
      <w:gridCol w:w="9005"/>
      <w:gridCol w:w="541"/>
    </w:tblGrid>
    <w:tr w:rsidR="00A942EE" w:rsidRPr="00BF01EA" w:rsidTr="004624C3">
      <w:trPr>
        <w:trHeight w:val="170"/>
      </w:trPr>
      <w:tc>
        <w:tcPr>
          <w:tcW w:w="0" w:type="auto"/>
          <w:shd w:val="clear" w:color="auto" w:fill="2E74B5" w:themeFill="accent1" w:themeFillShade="BF"/>
        </w:tcPr>
        <w:p w:rsidR="00A942EE" w:rsidRPr="00BF01EA" w:rsidRDefault="00A942EE" w:rsidP="00A942EE">
          <w:pPr>
            <w:pStyle w:val="Piedepgina"/>
            <w:jc w:val="center"/>
            <w:rPr>
              <w:color w:val="F2F2F2" w:themeColor="background1" w:themeShade="F2"/>
            </w:rPr>
          </w:pPr>
          <w:proofErr w:type="spellStart"/>
          <w:r w:rsidRPr="00BF01EA">
            <w:rPr>
              <w:color w:val="F2F2F2" w:themeColor="background1" w:themeShade="F2"/>
              <w:sz w:val="21"/>
            </w:rPr>
            <w:t>WebProgramacion</w:t>
          </w:r>
          <w:proofErr w:type="spellEnd"/>
          <w:r w:rsidRPr="00BF01EA">
            <w:rPr>
              <w:color w:val="F2F2F2" w:themeColor="background1" w:themeShade="F2"/>
              <w:sz w:val="21"/>
            </w:rPr>
            <w:t xml:space="preserve"> Consultoría Informática · </w:t>
          </w:r>
          <w:hyperlink r:id="rId1" w:history="1">
            <w:r w:rsidRPr="00BF01EA">
              <w:rPr>
                <w:rStyle w:val="Hipervnculo"/>
                <w:color w:val="F2F2F2" w:themeColor="background1" w:themeShade="F2"/>
                <w:sz w:val="21"/>
              </w:rPr>
              <w:t>https://www.webprogramacion.com/</w:t>
            </w:r>
          </w:hyperlink>
          <w:r w:rsidRPr="00BF01EA">
            <w:rPr>
              <w:color w:val="F2F2F2" w:themeColor="background1" w:themeShade="F2"/>
              <w:sz w:val="21"/>
            </w:rPr>
            <w:t xml:space="preserve"> · 923 19 94 48</w:t>
          </w:r>
        </w:p>
      </w:tc>
      <w:tc>
        <w:tcPr>
          <w:tcW w:w="0" w:type="auto"/>
          <w:shd w:val="clear" w:color="auto" w:fill="2E74B5" w:themeFill="accent1" w:themeFillShade="BF"/>
        </w:tcPr>
        <w:p w:rsidR="00A942EE" w:rsidRPr="00BF01EA" w:rsidRDefault="00A942EE" w:rsidP="00A942EE">
          <w:pPr>
            <w:pStyle w:val="Piedepgina"/>
            <w:jc w:val="right"/>
            <w:rPr>
              <w:color w:val="F2F2F2" w:themeColor="background1" w:themeShade="F2"/>
            </w:rPr>
          </w:pP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begin"/>
          </w:r>
          <w:r w:rsidRPr="00BF01EA">
            <w:rPr>
              <w:b/>
              <w:bCs/>
              <w:color w:val="F2F2F2" w:themeColor="background1" w:themeShade="F2"/>
              <w:sz w:val="21"/>
            </w:rPr>
            <w:instrText>PAGE</w:instrText>
          </w: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separate"/>
          </w:r>
          <w:r w:rsidR="00D31DAB">
            <w:rPr>
              <w:b/>
              <w:bCs/>
              <w:noProof/>
              <w:color w:val="F2F2F2" w:themeColor="background1" w:themeShade="F2"/>
              <w:sz w:val="21"/>
            </w:rPr>
            <w:t>1</w:t>
          </w: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end"/>
          </w:r>
          <w:r w:rsidRPr="00BF01EA">
            <w:rPr>
              <w:color w:val="F2F2F2" w:themeColor="background1" w:themeShade="F2"/>
              <w:sz w:val="21"/>
            </w:rPr>
            <w:t>/</w:t>
          </w: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begin"/>
          </w:r>
          <w:r w:rsidRPr="00BF01EA">
            <w:rPr>
              <w:b/>
              <w:bCs/>
              <w:color w:val="F2F2F2" w:themeColor="background1" w:themeShade="F2"/>
              <w:sz w:val="21"/>
            </w:rPr>
            <w:instrText>NUMPAGES</w:instrText>
          </w: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separate"/>
          </w:r>
          <w:r w:rsidR="00D31DAB">
            <w:rPr>
              <w:b/>
              <w:bCs/>
              <w:noProof/>
              <w:color w:val="F2F2F2" w:themeColor="background1" w:themeShade="F2"/>
              <w:sz w:val="21"/>
            </w:rPr>
            <w:t>2</w:t>
          </w:r>
          <w:r w:rsidRPr="00BF01EA">
            <w:rPr>
              <w:b/>
              <w:bCs/>
              <w:color w:val="F2F2F2" w:themeColor="background1" w:themeShade="F2"/>
              <w:szCs w:val="24"/>
            </w:rPr>
            <w:fldChar w:fldCharType="end"/>
          </w:r>
        </w:p>
      </w:tc>
    </w:tr>
  </w:tbl>
  <w:p w:rsidR="00A942EE" w:rsidRDefault="00A942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5534" w:rsidRDefault="00195534">
      <w:r>
        <w:separator/>
      </w:r>
    </w:p>
  </w:footnote>
  <w:footnote w:type="continuationSeparator" w:id="0">
    <w:p w:rsidR="00195534" w:rsidRDefault="001955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348C" w:rsidRPr="00CD348C" w:rsidRDefault="00FF3025" w:rsidP="00CD348C">
    <w:pPr>
      <w:pStyle w:val="Sinespaciado"/>
      <w:jc w:val="right"/>
      <w:rPr>
        <w:b/>
        <w:sz w:val="20"/>
        <w:szCs w:val="20"/>
        <w:lang w:val="es-ES"/>
      </w:rPr>
    </w:pPr>
    <w:r w:rsidRPr="00CD348C">
      <w:rPr>
        <w:b/>
        <w:noProof/>
        <w:sz w:val="20"/>
        <w:szCs w:val="20"/>
        <w:lang w:val="es-ES" w:eastAsia="es-ES"/>
      </w:rPr>
      <w:drawing>
        <wp:anchor distT="0" distB="0" distL="114300" distR="114300" simplePos="0" relativeHeight="251658240" behindDoc="0" locked="0" layoutInCell="1" allowOverlap="1" wp14:anchorId="5554CB97" wp14:editId="311332BA">
          <wp:simplePos x="0" y="0"/>
          <wp:positionH relativeFrom="margin">
            <wp:posOffset>0</wp:posOffset>
          </wp:positionH>
          <wp:positionV relativeFrom="margin">
            <wp:posOffset>-1107440</wp:posOffset>
          </wp:positionV>
          <wp:extent cx="889000" cy="873760"/>
          <wp:effectExtent l="0" t="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Pboto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9000" cy="873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CD348C" w:rsidRPr="00CD348C">
      <w:rPr>
        <w:b/>
        <w:sz w:val="20"/>
        <w:szCs w:val="20"/>
        <w:lang w:val="es-ES"/>
      </w:rPr>
      <w:t>WebProgramacion</w:t>
    </w:r>
    <w:proofErr w:type="spellEnd"/>
    <w:r w:rsidR="00CD348C" w:rsidRPr="00CD348C">
      <w:rPr>
        <w:b/>
        <w:sz w:val="20"/>
        <w:szCs w:val="20"/>
        <w:lang w:val="es-ES"/>
      </w:rPr>
      <w:t xml:space="preserve"> Consultoría Informática</w:t>
    </w:r>
    <w:r w:rsidR="00BF01EA">
      <w:rPr>
        <w:b/>
        <w:sz w:val="20"/>
        <w:szCs w:val="20"/>
        <w:lang w:val="es-ES"/>
      </w:rPr>
      <w:br/>
      <w:t>Dámaso Velázquez Álvarez</w:t>
    </w:r>
  </w:p>
  <w:p w:rsidR="00CD348C" w:rsidRPr="00CD348C" w:rsidRDefault="00CD348C" w:rsidP="00CD348C">
    <w:pPr>
      <w:pStyle w:val="Sinespaciado"/>
      <w:jc w:val="right"/>
      <w:rPr>
        <w:sz w:val="20"/>
        <w:szCs w:val="20"/>
        <w:lang w:val="es-ES"/>
      </w:rPr>
    </w:pPr>
    <w:r w:rsidRPr="00CD348C">
      <w:rPr>
        <w:sz w:val="20"/>
        <w:szCs w:val="20"/>
        <w:lang w:val="es-ES"/>
      </w:rPr>
      <w:t>C/ Los Verdes 7, Bajo B. 37185 Villamayor (Salamanca)</w:t>
    </w:r>
  </w:p>
  <w:p w:rsidR="00CD348C" w:rsidRPr="003E333F" w:rsidRDefault="00BF01EA" w:rsidP="00BF01EA">
    <w:pPr>
      <w:pStyle w:val="Sinespaciado"/>
      <w:jc w:val="right"/>
    </w:pPr>
    <w:r w:rsidRPr="003E333F">
      <w:rPr>
        <w:b/>
        <w:sz w:val="20"/>
        <w:szCs w:val="20"/>
      </w:rPr>
      <w:t>tlf</w:t>
    </w:r>
    <w:r w:rsidRPr="003E333F">
      <w:rPr>
        <w:sz w:val="20"/>
        <w:szCs w:val="20"/>
      </w:rPr>
      <w:t>:</w:t>
    </w:r>
    <w:r w:rsidR="00CD348C" w:rsidRPr="003E333F">
      <w:rPr>
        <w:sz w:val="20"/>
        <w:szCs w:val="20"/>
      </w:rPr>
      <w:t xml:space="preserve"> 923 19 91 48</w:t>
    </w:r>
    <w:r w:rsidRPr="003E333F">
      <w:rPr>
        <w:sz w:val="20"/>
        <w:szCs w:val="20"/>
      </w:rPr>
      <w:t xml:space="preserve"> · </w:t>
    </w:r>
    <w:r w:rsidRPr="003E333F">
      <w:rPr>
        <w:b/>
        <w:sz w:val="20"/>
        <w:szCs w:val="20"/>
      </w:rPr>
      <w:t>e-mail</w:t>
    </w:r>
    <w:r w:rsidRPr="003E333F">
      <w:rPr>
        <w:sz w:val="20"/>
        <w:szCs w:val="20"/>
      </w:rPr>
      <w:t>:</w:t>
    </w:r>
    <w:r w:rsidR="00CD348C" w:rsidRPr="003E333F">
      <w:rPr>
        <w:sz w:val="20"/>
        <w:szCs w:val="20"/>
      </w:rPr>
      <w:t xml:space="preserve"> </w:t>
    </w:r>
    <w:hyperlink r:id="rId2" w:history="1">
      <w:r w:rsidR="00CD348C" w:rsidRPr="003E333F">
        <w:rPr>
          <w:rStyle w:val="Hipervnculo"/>
          <w:sz w:val="20"/>
          <w:szCs w:val="20"/>
        </w:rPr>
        <w:t>informatica@webprogramacion.com</w:t>
      </w:r>
    </w:hyperlink>
    <w:r w:rsidRPr="003E333F">
      <w:rPr>
        <w:sz w:val="20"/>
        <w:szCs w:val="20"/>
      </w:rPr>
      <w:t xml:space="preserve"> · </w:t>
    </w:r>
    <w:r w:rsidRPr="003E333F">
      <w:rPr>
        <w:b/>
        <w:sz w:val="20"/>
        <w:szCs w:val="20"/>
      </w:rPr>
      <w:t>w</w:t>
    </w:r>
    <w:r w:rsidR="00CD348C" w:rsidRPr="003E333F">
      <w:rPr>
        <w:b/>
        <w:sz w:val="20"/>
        <w:szCs w:val="20"/>
      </w:rPr>
      <w:t>eb</w:t>
    </w:r>
    <w:r w:rsidR="00CD348C" w:rsidRPr="003E333F">
      <w:rPr>
        <w:sz w:val="20"/>
        <w:szCs w:val="20"/>
      </w:rPr>
      <w:t>:</w:t>
    </w:r>
    <w:r w:rsidRPr="003E333F">
      <w:rPr>
        <w:sz w:val="20"/>
        <w:szCs w:val="20"/>
      </w:rPr>
      <w:t xml:space="preserve"> </w:t>
    </w:r>
    <w:hyperlink r:id="rId3" w:history="1">
      <w:r w:rsidRPr="003E333F">
        <w:rPr>
          <w:rStyle w:val="Hipervnculo"/>
          <w:sz w:val="20"/>
          <w:szCs w:val="20"/>
        </w:rPr>
        <w:t>webprogramacion.com</w:t>
      </w:r>
    </w:hyperlink>
  </w:p>
  <w:p w:rsidR="00493037" w:rsidRPr="003E333F" w:rsidRDefault="00493037">
    <w:pPr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37C"/>
    <w:rsid w:val="0002010B"/>
    <w:rsid w:val="00035774"/>
    <w:rsid w:val="00035A04"/>
    <w:rsid w:val="00072AD2"/>
    <w:rsid w:val="0009137C"/>
    <w:rsid w:val="000A5A39"/>
    <w:rsid w:val="000B43B9"/>
    <w:rsid w:val="0011090F"/>
    <w:rsid w:val="00162F37"/>
    <w:rsid w:val="00195534"/>
    <w:rsid w:val="0024412F"/>
    <w:rsid w:val="002526A4"/>
    <w:rsid w:val="00334AA6"/>
    <w:rsid w:val="00364D55"/>
    <w:rsid w:val="00367EDC"/>
    <w:rsid w:val="003E333F"/>
    <w:rsid w:val="00493037"/>
    <w:rsid w:val="004D63FD"/>
    <w:rsid w:val="004F6D44"/>
    <w:rsid w:val="005E71C5"/>
    <w:rsid w:val="006F281D"/>
    <w:rsid w:val="00703AA4"/>
    <w:rsid w:val="007113B8"/>
    <w:rsid w:val="00735979"/>
    <w:rsid w:val="00766E9F"/>
    <w:rsid w:val="007B0DCD"/>
    <w:rsid w:val="00891E58"/>
    <w:rsid w:val="008B065C"/>
    <w:rsid w:val="008E7F70"/>
    <w:rsid w:val="008F7C66"/>
    <w:rsid w:val="00935138"/>
    <w:rsid w:val="0095512A"/>
    <w:rsid w:val="00972FDB"/>
    <w:rsid w:val="009B1CBE"/>
    <w:rsid w:val="009D7A70"/>
    <w:rsid w:val="00A0705A"/>
    <w:rsid w:val="00A942EE"/>
    <w:rsid w:val="00AC65C6"/>
    <w:rsid w:val="00B25D4B"/>
    <w:rsid w:val="00B3155C"/>
    <w:rsid w:val="00B671C8"/>
    <w:rsid w:val="00BF01EA"/>
    <w:rsid w:val="00C25801"/>
    <w:rsid w:val="00CB5211"/>
    <w:rsid w:val="00CD348C"/>
    <w:rsid w:val="00CF1421"/>
    <w:rsid w:val="00D31DAB"/>
    <w:rsid w:val="00DE34E3"/>
    <w:rsid w:val="00DF7CF1"/>
    <w:rsid w:val="00E96E61"/>
    <w:rsid w:val="00EA2580"/>
    <w:rsid w:val="00EB61C1"/>
    <w:rsid w:val="00EE07F7"/>
    <w:rsid w:val="00F65B82"/>
    <w:rsid w:val="00FC2A7B"/>
    <w:rsid w:val="00FF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A6E94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3155C"/>
    <w:pPr>
      <w:spacing w:after="0"/>
    </w:pPr>
    <w:rPr>
      <w:sz w:val="22"/>
      <w:lang w:val="es-ES"/>
    </w:rPr>
  </w:style>
  <w:style w:type="paragraph" w:styleId="Ttulo1">
    <w:name w:val="heading 1"/>
    <w:next w:val="Prrafo"/>
    <w:link w:val="Ttulo1Car"/>
    <w:uiPriority w:val="9"/>
    <w:qFormat/>
    <w:rsid w:val="00DF7CF1"/>
    <w:pPr>
      <w:keepNext/>
      <w:keepLines/>
      <w:pBdr>
        <w:bottom w:val="single" w:sz="18" w:space="1" w:color="9CC2E5" w:themeColor="accent1" w:themeTint="99"/>
      </w:pBdr>
      <w:spacing w:before="240" w:after="120" w:line="240" w:lineRule="auto"/>
      <w:outlineLvl w:val="0"/>
    </w:pPr>
    <w:rPr>
      <w:rFonts w:eastAsiaTheme="majorEastAsia" w:cstheme="majorBidi"/>
      <w:smallCaps/>
      <w:color w:val="2E74B5" w:themeColor="accent1" w:themeShade="BF"/>
      <w:sz w:val="36"/>
      <w:szCs w:val="40"/>
      <w:lang w:val="es-ES"/>
    </w:rPr>
  </w:style>
  <w:style w:type="paragraph" w:styleId="Ttulo2">
    <w:name w:val="heading 2"/>
    <w:next w:val="Prrafo"/>
    <w:link w:val="Ttulo2Car"/>
    <w:uiPriority w:val="9"/>
    <w:unhideWhenUsed/>
    <w:qFormat/>
    <w:rsid w:val="00DF7CF1"/>
    <w:pPr>
      <w:keepNext/>
      <w:keepLines/>
      <w:pBdr>
        <w:bottom w:val="single" w:sz="18" w:space="1" w:color="9CC2E5" w:themeColor="accent1" w:themeTint="99"/>
      </w:pBdr>
      <w:spacing w:before="240" w:after="120" w:line="240" w:lineRule="auto"/>
      <w:outlineLvl w:val="1"/>
    </w:pPr>
    <w:rPr>
      <w:rFonts w:eastAsiaTheme="majorEastAsia" w:cstheme="majorBidi"/>
      <w:smallCaps/>
      <w:color w:val="2E74B5" w:themeColor="accent1" w:themeShade="BF"/>
      <w:sz w:val="32"/>
      <w:szCs w:val="32"/>
      <w:lang w:val="es-ES"/>
    </w:rPr>
  </w:style>
  <w:style w:type="paragraph" w:styleId="Ttulo3">
    <w:name w:val="heading 3"/>
    <w:next w:val="Prrafo"/>
    <w:link w:val="Ttulo3Car"/>
    <w:uiPriority w:val="9"/>
    <w:semiHidden/>
    <w:unhideWhenUsed/>
    <w:qFormat/>
    <w:rsid w:val="009B1CBE"/>
    <w:pPr>
      <w:keepNext/>
      <w:keepLines/>
      <w:spacing w:before="240" w:after="120" w:line="240" w:lineRule="auto"/>
      <w:outlineLvl w:val="2"/>
    </w:pPr>
    <w:rPr>
      <w:rFonts w:eastAsiaTheme="majorEastAsia" w:cstheme="majorBidi"/>
      <w:smallCaps/>
      <w:color w:val="2E74B5" w:themeColor="accent1" w:themeShade="BF"/>
      <w:sz w:val="28"/>
      <w:szCs w:val="32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62F37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62F3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62F3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62F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62F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62F37"/>
    <w:pPr>
      <w:keepNext/>
      <w:keepLines/>
      <w:spacing w:before="4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Hipervnculo">
    <w:name w:val="Hyperlink"/>
    <w:basedOn w:val="Fuentedeprrafopredeter"/>
    <w:uiPriority w:val="99"/>
    <w:unhideWhenUsed/>
    <w:rsid w:val="00CD348C"/>
    <w:rPr>
      <w:color w:val="0563C1" w:themeColor="hyperlink"/>
      <w:u w:val="single"/>
    </w:rPr>
  </w:style>
  <w:style w:type="paragraph" w:styleId="Ttulo">
    <w:name w:val="Title"/>
    <w:next w:val="Prrafo"/>
    <w:link w:val="TtuloCar"/>
    <w:uiPriority w:val="10"/>
    <w:qFormat/>
    <w:rsid w:val="009B1CBE"/>
    <w:pPr>
      <w:pBdr>
        <w:top w:val="single" w:sz="6" w:space="8" w:color="083791"/>
        <w:bottom w:val="single" w:sz="6" w:space="8" w:color="083791"/>
      </w:pBdr>
      <w:shd w:val="clear" w:color="auto" w:fill="D7EDFC"/>
      <w:spacing w:after="0" w:line="240" w:lineRule="auto"/>
      <w:contextualSpacing/>
      <w:jc w:val="center"/>
    </w:pPr>
    <w:rPr>
      <w:rFonts w:eastAsiaTheme="majorEastAsia" w:cstheme="majorBidi"/>
      <w:b/>
      <w:smallCaps/>
      <w:color w:val="404040" w:themeColor="text1" w:themeTint="BF"/>
      <w:spacing w:val="-20"/>
      <w:sz w:val="48"/>
      <w:szCs w:val="7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9B1CBE"/>
    <w:rPr>
      <w:rFonts w:eastAsiaTheme="majorEastAsia" w:cstheme="majorBidi"/>
      <w:b/>
      <w:smallCaps/>
      <w:color w:val="404040" w:themeColor="text1" w:themeTint="BF"/>
      <w:spacing w:val="-20"/>
      <w:sz w:val="48"/>
      <w:szCs w:val="72"/>
      <w:shd w:val="clear" w:color="auto" w:fill="D7EDFC"/>
      <w:lang w:val="es-ES"/>
    </w:rPr>
  </w:style>
  <w:style w:type="paragraph" w:styleId="Sinespaciado">
    <w:name w:val="No Spacing"/>
    <w:uiPriority w:val="1"/>
    <w:rsid w:val="00162F37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DF7CF1"/>
    <w:rPr>
      <w:rFonts w:eastAsiaTheme="majorEastAsia" w:cstheme="majorBidi"/>
      <w:smallCaps/>
      <w:color w:val="2E74B5" w:themeColor="accent1" w:themeShade="BF"/>
      <w:sz w:val="36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DF7CF1"/>
    <w:rPr>
      <w:rFonts w:eastAsiaTheme="majorEastAsia" w:cstheme="majorBidi"/>
      <w:smallCaps/>
      <w:color w:val="2E74B5" w:themeColor="accent1" w:themeShade="BF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B1CBE"/>
    <w:rPr>
      <w:rFonts w:eastAsiaTheme="majorEastAsia" w:cstheme="majorBidi"/>
      <w:smallCaps/>
      <w:color w:val="2E74B5" w:themeColor="accent1" w:themeShade="BF"/>
      <w:sz w:val="28"/>
      <w:szCs w:val="32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62F3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62F37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62F3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62F37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62F3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62F37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62F3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tulo">
    <w:name w:val="Subtitle"/>
    <w:basedOn w:val="Normal"/>
    <w:next w:val="Normal"/>
    <w:link w:val="SubttuloCar"/>
    <w:uiPriority w:val="11"/>
    <w:rsid w:val="00162F37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62F37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rsid w:val="00162F37"/>
    <w:rPr>
      <w:b/>
      <w:bCs/>
    </w:rPr>
  </w:style>
  <w:style w:type="character" w:styleId="nfasis">
    <w:name w:val="Emphasis"/>
    <w:basedOn w:val="Fuentedeprrafopredeter"/>
    <w:uiPriority w:val="20"/>
    <w:rsid w:val="00162F37"/>
    <w:rPr>
      <w:i/>
      <w:i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rsid w:val="00162F37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162F37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rsid w:val="00162F3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62F37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rsid w:val="00162F37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rsid w:val="00162F37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rsid w:val="00162F3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rsid w:val="00162F37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rsid w:val="00162F37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162F37"/>
    <w:pPr>
      <w:outlineLvl w:val="9"/>
    </w:pPr>
  </w:style>
  <w:style w:type="paragraph" w:customStyle="1" w:styleId="Prrafo">
    <w:name w:val="Párrafo"/>
    <w:link w:val="PrrafoCar"/>
    <w:qFormat/>
    <w:rsid w:val="00B25D4B"/>
    <w:pPr>
      <w:spacing w:before="120" w:after="120"/>
    </w:pPr>
    <w:rPr>
      <w:color w:val="595959" w:themeColor="text1" w:themeTint="A6"/>
      <w:sz w:val="24"/>
      <w:szCs w:val="28"/>
      <w:lang w:val="es-ES"/>
    </w:rPr>
  </w:style>
  <w:style w:type="paragraph" w:styleId="Prrafodelista">
    <w:name w:val="List Paragraph"/>
    <w:basedOn w:val="Normal"/>
    <w:uiPriority w:val="34"/>
    <w:rsid w:val="00B3155C"/>
    <w:pPr>
      <w:ind w:left="720"/>
      <w:contextualSpacing/>
    </w:pPr>
  </w:style>
  <w:style w:type="character" w:customStyle="1" w:styleId="PrrafoCar">
    <w:name w:val="Párrafo Car"/>
    <w:basedOn w:val="SubttuloCar"/>
    <w:link w:val="Prrafo"/>
    <w:rsid w:val="00B25D4B"/>
    <w:rPr>
      <w:color w:val="595959" w:themeColor="text1" w:themeTint="A6"/>
      <w:sz w:val="24"/>
      <w:szCs w:val="28"/>
      <w:lang w:val="es-ES"/>
    </w:rPr>
  </w:style>
  <w:style w:type="table" w:styleId="Tablaconcuadrcula">
    <w:name w:val="Table Grid"/>
    <w:basedOn w:val="Tablanormal"/>
    <w:uiPriority w:val="39"/>
    <w:rsid w:val="00BF01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25D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s-ES_tradnl" w:eastAsia="es-ES_tradnl"/>
    </w:rPr>
  </w:style>
  <w:style w:type="character" w:styleId="Textodelmarcadordeposicin">
    <w:name w:val="Placeholder Text"/>
    <w:basedOn w:val="Fuentedeprrafopredeter"/>
    <w:uiPriority w:val="99"/>
    <w:semiHidden/>
    <w:rsid w:val="0024412F"/>
    <w:rPr>
      <w:color w:val="808080"/>
    </w:rPr>
  </w:style>
  <w:style w:type="character" w:styleId="Hipervnculovisitado">
    <w:name w:val="FollowedHyperlink"/>
    <w:basedOn w:val="Fuentedeprrafopredeter"/>
    <w:uiPriority w:val="99"/>
    <w:semiHidden/>
    <w:unhideWhenUsed/>
    <w:rsid w:val="003E333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33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s.google.com/calendar/quickstart/dotnet" TargetMode="External"/><Relationship Id="rId13" Type="http://schemas.openxmlformats.org/officeDocument/2006/relationships/image" Target="media/image4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10" Type="http://schemas.openxmlformats.org/officeDocument/2006/relationships/image" Target="media/image1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s.google.com/calendar/quickstart/dotnet#step_1_turn_on_the" TargetMode="External"/><Relationship Id="rId14" Type="http://schemas.openxmlformats.org/officeDocument/2006/relationships/image" Target="media/image5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ebprogramacion.com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ebprogramacion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webprogramacion.com/" TargetMode="External"/><Relationship Id="rId2" Type="http://schemas.openxmlformats.org/officeDocument/2006/relationships/hyperlink" Target="mailto:informatica@webprogramacion.com" TargetMode="External"/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velazquez/Dropbox/dev_Portales/eFilecoach%202.0/Documentacion/Plantilla%20WP%20v2.1%20sin%20portad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mbria Calibri">
      <a:majorFont>
        <a:latin typeface="Cambria" panose="02040503050406030204"/>
        <a:ea typeface=""/>
        <a:cs typeface=""/>
        <a:font script="Jpan" typeface="ＭＳ Ｐゴシック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83E9D-C0C7-4270-9DC1-43FDEAEA51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02BF87-6771-CE45-A1F9-518DA9BB5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WP v2.1 sin portada.dotx</Template>
  <TotalTime>0</TotalTime>
  <Pages>4</Pages>
  <Words>121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2019-09-05T14:02:00Z</dcterms:created>
  <dcterms:modified xsi:type="dcterms:W3CDTF">2019-09-05T14:32:00Z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